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ind w:left="281"/>
        <w:jc w:val="center"/>
      </w:pPr>
      <w:r>
        <w:rPr>
          <w:rFonts w:ascii="Arial" w:eastAsia="Arial" w:cs="Arial" w:hAnsi="Arial"/>
          <w:b/>
          <w:sz w:val="28"/>
        </w:rPr>
        <w:t xml:space="preserve">Project Planning Phase </w:t>
      </w:r>
    </w:p>
    <w:p>
      <w:pPr>
        <w:spacing w:after="0"/>
        <w:ind w:right="2233"/>
        <w:jc w:val="right"/>
      </w:pPr>
      <w:r>
        <w:rPr>
          <w:rFonts w:ascii="Arial" w:eastAsia="Arial" w:cs="Arial" w:hAnsi="Arial"/>
          <w:b/>
          <w:sz w:val="24"/>
        </w:rPr>
        <w:t xml:space="preserve">Project Planning Template (Product Backlog, Sprint Planning, Stories, Story points) </w:t>
      </w:r>
    </w:p>
    <w:p>
      <w:pPr>
        <w:spacing w:after="0"/>
        <w:ind w:left="341"/>
        <w:jc w:val="center"/>
      </w:pPr>
      <w:r>
        <w:rPr>
          <w:rFonts w:ascii="Arial" w:eastAsia="Arial" w:cs="Arial" w:hAnsi="Arial"/>
          <w:b/>
        </w:rPr>
        <w:t xml:space="preserve"> </w:t>
      </w:r>
    </w:p>
    <w:tbl>
      <w:tblPr>
        <w:jc w:val="left"/>
        <w:tblInd w:w="2597" w:type="dxa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1" w:type="dxa"/>
          <w:left w:w="108" w:type="dxa"/>
          <w:bottom w:w="0" w:type="dxa"/>
          <w:right w:w="115" w:type="dxa"/>
        </w:tblCellMar>
      </w:tblPr>
      <w:tblGrid>
        <w:gridCol w:w="4508"/>
        <w:gridCol w:w="4844"/>
      </w:tblGrid>
      <w:tr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Arial" w:eastAsia="Arial" w:cs="Arial" w:hAnsi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eastAsia="Arial" w:cs="Arial" w:hAnsi="Arial"/>
              </w:rPr>
              <w:t xml:space="preserve">15  </w:t>
            </w:r>
            <w:r>
              <w:t>February 2025</w:t>
            </w:r>
            <w:r>
              <w:rPr>
                <w:rFonts w:ascii="Arial" w:eastAsia="Arial" w:cs="Arial" w:hAnsi="Arial"/>
              </w:rPr>
              <w:t xml:space="preserve"> </w:t>
            </w:r>
          </w:p>
        </w:tc>
      </w:tr>
      <w:tr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Arial" w:eastAsia="Arial" w:cs="Arial" w:hAnsi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t>LTVIP2025TMID48532</w:t>
            </w:r>
          </w:p>
        </w:tc>
      </w:tr>
      <w:tr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Arial" w:eastAsia="Arial" w:cs="Arial" w:hAnsi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t xml:space="preserve">Measuring the Pulse of Prosperity: An Index of Economic Freedom Analysis </w:t>
            </w:r>
          </w:p>
        </w:tc>
      </w:tr>
      <w:tr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Arial" w:eastAsia="Arial" w:cs="Arial" w:hAnsi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eastAsia="Arial" w:cs="Arial" w:hAnsi="Arial"/>
              </w:rPr>
              <w:t xml:space="preserve">5 Marks </w:t>
            </w:r>
          </w:p>
        </w:tc>
      </w:tr>
    </w:tbl>
    <w:p>
      <w:pPr>
        <w:spacing w:after="182"/>
      </w:pPr>
      <w:r>
        <w:rPr>
          <w:rFonts w:ascii="Arial" w:eastAsia="Arial" w:cs="Arial" w:hAnsi="Arial"/>
          <w:b/>
        </w:rPr>
        <w:t xml:space="preserve"> </w:t>
      </w:r>
    </w:p>
    <w:p>
      <w:pPr>
        <w:spacing w:after="0"/>
        <w:ind w:left="-5" w:hanging="10"/>
      </w:pPr>
      <w:r>
        <w:rPr>
          <w:b/>
          <w:sz w:val="24"/>
        </w:rPr>
        <w:t>Customized Product Backlog and Sprint Schedule</w:t>
      </w:r>
      <w:r>
        <w:rPr>
          <w:sz w:val="24"/>
        </w:rPr>
        <w:t xml:space="preserve"> </w:t>
      </w:r>
    </w:p>
    <w:tbl>
      <w:tblPr>
        <w:jc w:val="left"/>
        <w:tblInd w:w="5" w:type="dxa"/>
        <w:tblW w:w="14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53" w:type="dxa"/>
          <w:left w:w="108" w:type="dxa"/>
          <w:bottom w:w="0" w:type="dxa"/>
          <w:right w:w="99" w:type="dxa"/>
        </w:tblCellMar>
      </w:tblPr>
      <w:tblGrid>
        <w:gridCol w:w="2079"/>
        <w:gridCol w:w="2077"/>
        <w:gridCol w:w="2076"/>
        <w:gridCol w:w="2076"/>
        <w:gridCol w:w="2076"/>
        <w:gridCol w:w="2079"/>
        <w:gridCol w:w="2076"/>
      </w:tblGrid>
      <w:tr>
        <w:trPr>
          <w:trHeight w:val="1118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Sprint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Functional </w:t>
            </w:r>
          </w:p>
          <w:p>
            <w:pPr>
              <w:spacing w:after="0" w:line="240" w:lineRule="auto"/>
            </w:pPr>
            <w:r>
              <w:rPr>
                <w:sz w:val="24"/>
              </w:rPr>
              <w:t xml:space="preserve">Requirement </w:t>
            </w:r>
          </w:p>
          <w:p>
            <w:pPr>
              <w:spacing w:after="0" w:line="240" w:lineRule="auto"/>
            </w:pPr>
            <w:r>
              <w:rPr>
                <w:sz w:val="24"/>
              </w:rPr>
              <w:t xml:space="preserve">(Epic)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User Story </w:t>
            </w:r>
          </w:p>
          <w:p>
            <w:pPr>
              <w:spacing w:after="0" w:line="240" w:lineRule="auto"/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User Story / Task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Story Points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Priority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Team Members </w:t>
            </w:r>
          </w:p>
        </w:tc>
      </w:tr>
      <w:tr>
        <w:trPr>
          <w:trHeight w:val="2700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Sprint-1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" w:line="240" w:lineRule="auto"/>
            </w:pPr>
            <w:r>
              <w:rPr>
                <w:sz w:val="24"/>
              </w:rPr>
              <w:t xml:space="preserve">Data Collection &amp; </w:t>
            </w:r>
          </w:p>
          <w:p>
            <w:pPr>
              <w:spacing w:after="0" w:line="240" w:lineRule="auto"/>
            </w:pPr>
            <w:r>
              <w:rPr>
                <w:sz w:val="24"/>
              </w:rPr>
              <w:t xml:space="preserve">Preparation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USN-1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</w:pPr>
            <w:r>
              <w:rPr>
                <w:sz w:val="24"/>
              </w:rPr>
              <w:t xml:space="preserve">As a data analyst, I can collect and </w:t>
            </w:r>
          </w:p>
          <w:p>
            <w:pPr>
              <w:spacing w:after="0" w:line="259" w:lineRule="auto"/>
            </w:pPr>
            <w:r>
              <w:rPr>
                <w:sz w:val="24"/>
              </w:rPr>
              <w:t xml:space="preserve">clean the Index of Economic </w:t>
            </w:r>
          </w:p>
          <w:p>
            <w:pPr>
              <w:spacing w:after="0" w:line="240" w:lineRule="auto"/>
            </w:pPr>
            <w:r>
              <w:rPr>
                <w:sz w:val="24"/>
              </w:rPr>
              <w:t xml:space="preserve">Freedom dataset for multiple countries and years.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High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" w:line="240" w:lineRule="auto"/>
              <w:rPr>
                <w:sz w:val="28"/>
                <w:szCs w:val="28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8"/>
                <w:szCs w:val="28"/>
              </w:rPr>
              <w:t>Sneha Alisetty</w:t>
            </w:r>
          </w:p>
        </w:tc>
      </w:tr>
      <w:tr>
        <w:trPr>
          <w:trHeight w:val="1275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Sprint-1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USN-1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As a data analyst, I can standardize and format the dataset for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t>Medium</w:t>
            </w:r>
            <w:bookmarkStart w:id="0" w:name="_GoBack"/>
            <w:bookmarkEnd w:id="0"/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Sneha Alisetty</w:t>
            </w:r>
          </w:p>
        </w:tc>
      </w:tr>
    </w:tbl>
    <w:p>
      <w:pPr>
        <w:spacing w:after="0"/>
        <w:ind w:left="-1440" w:right="15706"/>
      </w:pPr>
    </w:p>
    <w:tbl>
      <w:tblPr>
        <w:jc w:val="left"/>
        <w:tblInd w:w="5" w:type="dxa"/>
        <w:tblW w:w="14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53" w:type="dxa"/>
          <w:left w:w="108" w:type="dxa"/>
          <w:bottom w:w="0" w:type="dxa"/>
          <w:right w:w="72" w:type="dxa"/>
        </w:tblCellMar>
      </w:tblPr>
      <w:tblGrid>
        <w:gridCol w:w="2079"/>
        <w:gridCol w:w="2077"/>
        <w:gridCol w:w="2076"/>
        <w:gridCol w:w="2076"/>
        <w:gridCol w:w="2076"/>
        <w:gridCol w:w="2079"/>
        <w:gridCol w:w="2076"/>
      </w:tblGrid>
      <w:tr>
        <w:trPr>
          <w:trHeight w:val="80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Tableau integration.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384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Sprint-2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Dashboard Design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USN-2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As a user, I can see </w:t>
            </w:r>
          </w:p>
          <w:p>
            <w:pPr>
              <w:spacing w:after="0" w:line="240" w:lineRule="auto"/>
            </w:pPr>
            <w:r>
              <w:rPr>
                <w:sz w:val="24"/>
              </w:rPr>
              <w:t xml:space="preserve">a dynamic dashboard showing the overall Economic Freedom Index by country and year.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High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Tharugu Sreelakshmi</w:t>
            </w:r>
          </w:p>
        </w:tc>
      </w:tr>
      <w:tr>
        <w:trPr>
          <w:trHeight w:val="2384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Sprint-2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USN-2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</w:pPr>
            <w:r>
              <w:rPr>
                <w:sz w:val="24"/>
              </w:rPr>
              <w:t xml:space="preserve">As a user, I can filter the </w:t>
            </w:r>
          </w:p>
          <w:p>
            <w:pPr>
              <w:spacing w:after="0" w:line="240" w:lineRule="auto"/>
            </w:pPr>
            <w:r>
              <w:rPr>
                <w:sz w:val="24"/>
              </w:rPr>
              <w:t xml:space="preserve">dashboard by region, income level, and individual freedom sub-categories.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Medium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Tharugu Sreelakshmi </w:t>
            </w:r>
          </w:p>
        </w:tc>
      </w:tr>
      <w:tr>
        <w:trPr>
          <w:trHeight w:val="2384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Sprint-3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Advanced </w:t>
            </w:r>
          </w:p>
          <w:p>
            <w:pPr>
              <w:spacing w:after="0" w:line="240" w:lineRule="auto"/>
            </w:pPr>
            <w:r>
              <w:rPr>
                <w:sz w:val="24"/>
              </w:rPr>
              <w:t xml:space="preserve">Analytics &amp; </w:t>
            </w:r>
          </w:p>
          <w:p>
            <w:pPr>
              <w:spacing w:after="0" w:line="240" w:lineRule="auto"/>
            </w:pPr>
            <w:r>
              <w:rPr>
                <w:sz w:val="24"/>
              </w:rPr>
              <w:t xml:space="preserve">Insights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USN-3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As a user, I can see a correlation analysis between economic freedom and GDP growth, using Tableau visualizations.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N Sreelatha</w:t>
            </w:r>
          </w:p>
        </w:tc>
      </w:tr>
      <w:tr>
        <w:trPr>
          <w:trHeight w:val="841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Sprint-3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USN-3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As a user, I can view key trends and insights with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Medium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4"/>
              </w:rPr>
              <w:t> </w:t>
            </w:r>
            <w:r>
              <w:rPr>
                <w:sz w:val="28"/>
                <w:szCs w:val="28"/>
              </w:rPr>
              <w:t xml:space="preserve">N Sreelatha </w:t>
            </w:r>
          </w:p>
        </w:tc>
      </w:tr>
      <w:tr>
        <w:trPr>
          <w:trHeight w:val="1435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summary cards (top countries, biggest gains/losses, etc.).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698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Sprint-4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Storytelling &amp; </w:t>
            </w:r>
          </w:p>
          <w:p>
            <w:pPr>
              <w:spacing w:after="0" w:line="240" w:lineRule="auto"/>
            </w:pPr>
            <w:r>
              <w:rPr>
                <w:sz w:val="24"/>
              </w:rPr>
              <w:t xml:space="preserve">Publishing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USN-4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As a presenter, I can compile interactive story dashboards in Tableau for presentation and export them to PDF.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High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Nasina Sriram</w:t>
            </w:r>
          </w:p>
        </w:tc>
      </w:tr>
      <w:tr>
        <w:trPr>
          <w:trHeight w:val="2700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Sprint-4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USN-4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As a user, I can view countryspecific profiles with time series and radar charts comparing economic subindices.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Medium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Nasina Sriram</w:t>
            </w:r>
          </w:p>
        </w:tc>
      </w:tr>
    </w:tbl>
    <w:p>
      <w:pPr>
        <w:spacing w:after="0"/>
        <w:ind w:left="-5" w:hanging="10"/>
      </w:pPr>
      <w:r>
        <w:rPr>
          <w:b/>
          <w:sz w:val="24"/>
        </w:rPr>
        <w:t>Project Tracker and Velocity</w:t>
      </w:r>
      <w:r>
        <w:rPr>
          <w:sz w:val="24"/>
        </w:rPr>
        <w:t xml:space="preserve"> </w:t>
      </w:r>
    </w:p>
    <w:tbl>
      <w:tblPr>
        <w:jc w:val="left"/>
        <w:tblInd w:w="5" w:type="dxa"/>
        <w:tblW w:w="14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53" w:type="dxa"/>
          <w:left w:w="106" w:type="dxa"/>
          <w:bottom w:w="0" w:type="dxa"/>
          <w:right w:w="115" w:type="dxa"/>
        </w:tblCellMar>
      </w:tblPr>
      <w:tblGrid>
        <w:gridCol w:w="2076"/>
        <w:gridCol w:w="2079"/>
        <w:gridCol w:w="2076"/>
        <w:gridCol w:w="2076"/>
        <w:gridCol w:w="2076"/>
        <w:gridCol w:w="2079"/>
        <w:gridCol w:w="2076"/>
      </w:tblGrid>
      <w:tr>
        <w:trPr>
          <w:trHeight w:val="80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Sprint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Total Story Points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Duration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Sprint Start Date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Sprint End Date </w:t>
            </w:r>
          </w:p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Story Points </w:t>
            </w:r>
          </w:p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Completed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Sprint Release </w:t>
            </w:r>
          </w:p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Date (Actual) </w:t>
            </w:r>
          </w:p>
        </w:tc>
      </w:tr>
      <w:tr>
        <w:trPr>
          <w:trHeight w:val="487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Sprint-1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5 Days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01 July 2025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05 July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05 July 2025 </w:t>
            </w:r>
          </w:p>
        </w:tc>
      </w:tr>
      <w:tr>
        <w:trPr>
          <w:trHeight w:val="487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Sprint-2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5 Days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06 July 2025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10 July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10 July 2025 </w:t>
            </w:r>
          </w:p>
        </w:tc>
      </w:tr>
      <w:tr>
        <w:trPr>
          <w:trHeight w:val="485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Sprint-3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5 Days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11 July 2025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15 July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20 July 2025 </w:t>
            </w:r>
          </w:p>
        </w:tc>
      </w:tr>
      <w:tr>
        <w:trPr>
          <w:trHeight w:val="487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Sprint-4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5 Days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16 July 2025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20 July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2"/>
            </w:pPr>
            <w:r>
              <w:rPr>
                <w:sz w:val="24"/>
              </w:rPr>
              <w:t xml:space="preserve">25 july 2025 </w:t>
            </w:r>
          </w:p>
        </w:tc>
      </w:tr>
    </w:tbl>
    <w:p>
      <w:pPr>
        <w:spacing w:after="158"/>
      </w:pPr>
      <w:r>
        <w:rPr>
          <w:rFonts w:ascii="Arial" w:eastAsia="Arial" w:cs="Arial" w:hAnsi="Arial"/>
          <w:b/>
        </w:rPr>
        <w:t xml:space="preserve"> </w:t>
      </w:r>
    </w:p>
    <w:p>
      <w:pPr>
        <w:spacing w:after="9"/>
        <w:ind w:left="-5" w:hanging="10"/>
      </w:pPr>
      <w:r>
        <w:rPr>
          <w:rFonts w:ascii="Arial" w:eastAsia="Arial" w:cs="Arial" w:hAnsi="Arial"/>
          <w:b/>
          <w:color w:val="172B4D"/>
        </w:rPr>
        <w:t xml:space="preserve">Velocity: </w:t>
      </w:r>
    </w:p>
    <w:p>
      <w:pPr>
        <w:spacing w:after="48" w:line="238" w:lineRule="auto"/>
        <w:ind w:left="-5" w:hanging="10"/>
      </w:pPr>
      <w:r>
        <w:rPr>
          <w:rFonts w:ascii="Arial" w:eastAsia="Arial" w:cs="Arial" w:hAnsi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>
      <w:pPr>
        <w:spacing w:after="386"/>
        <w:ind w:left="359"/>
        <w:jc w:val="center"/>
      </w:pPr>
      <w:r>
        <w:drawing>
          <wp:inline distT="0" distB="0" distL="0" distR="0">
            <wp:extent cx="3562350" cy="800100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62350" cy="800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cs="Arial" w:hAnsi="Arial"/>
          <w:color w:val="172B4D"/>
          <w:sz w:val="28"/>
        </w:rPr>
        <w:t xml:space="preserve"> </w:t>
      </w:r>
    </w:p>
    <w:p>
      <w:pPr>
        <w:spacing w:after="506"/>
      </w:pPr>
      <w:r>
        <w:rPr>
          <w:rFonts w:ascii="Arial" w:eastAsia="Arial" w:cs="Arial" w:hAnsi="Arial"/>
          <w:b/>
          <w:color w:val="172B4D"/>
        </w:rPr>
        <w:t xml:space="preserve"> </w:t>
      </w:r>
    </w:p>
    <w:p>
      <w:pPr>
        <w:spacing w:after="506"/>
      </w:pPr>
      <w:r>
        <w:rPr>
          <w:rFonts w:ascii="Arial" w:eastAsia="Arial" w:cs="Arial" w:hAnsi="Arial"/>
          <w:b/>
          <w:color w:val="172B4D"/>
        </w:rPr>
        <w:t xml:space="preserve"> </w:t>
      </w:r>
    </w:p>
    <w:p>
      <w:pPr>
        <w:spacing w:after="506"/>
      </w:pPr>
      <w:r>
        <w:rPr>
          <w:rFonts w:ascii="Arial" w:eastAsia="Arial" w:cs="Arial" w:hAnsi="Arial"/>
          <w:b/>
          <w:color w:val="172B4D"/>
        </w:rPr>
        <w:t xml:space="preserve"> </w:t>
      </w:r>
    </w:p>
    <w:p>
      <w:pPr>
        <w:spacing w:after="278"/>
        <w:ind w:left="-5" w:hanging="10"/>
      </w:pPr>
      <w:r>
        <w:rPr>
          <w:rFonts w:ascii="Arial" w:eastAsia="Arial" w:cs="Arial" w:hAnsi="Arial"/>
          <w:b/>
          <w:color w:val="172B4D"/>
        </w:rPr>
        <w:t xml:space="preserve">Burndown Chart:  </w:t>
      </w:r>
    </w:p>
    <w:p>
      <w:pPr>
        <w:spacing w:after="0" w:line="238" w:lineRule="auto"/>
        <w:ind w:left="-5" w:hanging="10"/>
      </w:pPr>
      <w:r>
        <w:rPr>
          <w:rFonts w:ascii="Arial" w:eastAsia="Arial" w:cs="Arial" w:hAnsi="Arial"/>
          <w:color w:val="172B4D"/>
        </w:rPr>
        <w:t>A burn down chart is a graphical representation of work left to do versus time. It is often used in agile</w:t>
      </w:r>
      <w:r>
        <w:rPr>
          <w:rFonts w:ascii="Arial" w:eastAsia="Arial" w:cs="Arial" w:hAnsi="Arial"/>
          <w:color w:val="172B4D"/>
        </w:rPr>
        <w:fldChar w:fldCharType="begin"/>
      </w:r>
      <w:r>
        <w:instrText>HYPERLINK "https://www.visual-paradigm.com/scrum/what-is-agile-software-development/"</w:instrText>
      </w:r>
      <w:r>
        <w:rPr>
          <w:rFonts w:ascii="Arial" w:eastAsia="Arial" w:cs="Arial" w:hAnsi="Arial"/>
          <w:color w:val="172B4D"/>
        </w:rPr>
        <w:fldChar w:fldCharType="separate"/>
      </w:r>
      <w:r>
        <w:rPr>
          <w:rFonts w:ascii="Arial" w:eastAsia="Arial" w:cs="Arial" w:hAnsi="Arial"/>
          <w:color w:val="172B4D"/>
        </w:rPr>
        <w:t xml:space="preserve"> </w:t>
      </w:r>
      <w:r>
        <w:rPr>
          <w:rFonts w:ascii="Arial" w:eastAsia="Arial" w:cs="Arial" w:hAnsi="Arial"/>
          <w:color w:val="172B4D"/>
        </w:rPr>
        <w:fldChar w:fldCharType="end"/>
      </w:r>
      <w:r>
        <w:rPr>
          <w:rFonts w:ascii="Arial" w:eastAsia="Arial" w:cs="Arial" w:hAnsi="Arial"/>
          <w:color w:val="172B4D"/>
        </w:rPr>
        <w:fldChar w:fldCharType="begin"/>
      </w:r>
      <w:r>
        <w:instrText>HYPERLINK "https://www.visual-paradigm.com/scrum/what-is-agile-software-development/"</w:instrText>
      </w:r>
      <w:r>
        <w:rPr>
          <w:rFonts w:ascii="Arial" w:eastAsia="Arial" w:cs="Arial" w:hAnsi="Arial"/>
          <w:color w:val="172B4D"/>
        </w:rPr>
        <w:fldChar w:fldCharType="separate"/>
      </w:r>
      <w:r>
        <w:rPr>
          <w:rFonts w:ascii="Arial" w:eastAsia="Arial" w:cs="Arial" w:hAnsi="Arial"/>
          <w:color w:val="172B4D"/>
        </w:rPr>
        <w:t>software development</w:t>
      </w:r>
      <w:r>
        <w:rPr>
          <w:rFonts w:ascii="Arial" w:eastAsia="Arial" w:cs="Arial" w:hAnsi="Arial"/>
          <w:color w:val="172B4D"/>
        </w:rPr>
        <w:fldChar w:fldCharType="end"/>
      </w:r>
      <w:r>
        <w:rPr>
          <w:rFonts w:ascii="Arial" w:eastAsia="Arial" w:cs="Arial" w:hAnsi="Arial"/>
          <w:color w:val="172B4D"/>
        </w:rPr>
        <w:fldChar w:fldCharType="begin"/>
      </w:r>
      <w:r>
        <w:instrText>HYPERLINK "https://www.visual-paradigm.com/scrum/what-is-agile-software-development/"</w:instrText>
      </w:r>
      <w:r>
        <w:rPr>
          <w:rFonts w:ascii="Arial" w:eastAsia="Arial" w:cs="Arial" w:hAnsi="Arial"/>
          <w:color w:val="172B4D"/>
        </w:rPr>
        <w:fldChar w:fldCharType="separate"/>
      </w:r>
      <w:r>
        <w:rPr>
          <w:rFonts w:ascii="Arial" w:eastAsia="Arial" w:cs="Arial" w:hAnsi="Arial"/>
          <w:color w:val="172B4D"/>
        </w:rPr>
        <w:t xml:space="preserve"> </w:t>
      </w:r>
      <w:r>
        <w:rPr>
          <w:rFonts w:ascii="Arial" w:eastAsia="Arial" w:cs="Arial" w:hAnsi="Arial"/>
          <w:color w:val="172B4D"/>
        </w:rPr>
        <w:fldChar w:fldCharType="end"/>
      </w:r>
      <w:r>
        <w:rPr>
          <w:rFonts w:ascii="Arial" w:eastAsia="Arial" w:cs="Arial" w:hAnsi="Arial"/>
          <w:color w:val="172B4D"/>
        </w:rPr>
        <w:t>methodologies such as</w:t>
      </w:r>
      <w:r>
        <w:rPr>
          <w:rFonts w:ascii="Arial" w:eastAsia="Arial" w:cs="Arial" w:hAnsi="Arial"/>
          <w:color w:val="172B4D"/>
        </w:rPr>
        <w:fldChar w:fldCharType="begin"/>
      </w:r>
      <w:r>
        <w:instrText>HYPERLINK "https://www.visual-paradigm.com/scrum/scrum-in-3-minutes/"</w:instrText>
      </w:r>
      <w:r>
        <w:rPr>
          <w:rFonts w:ascii="Arial" w:eastAsia="Arial" w:cs="Arial" w:hAnsi="Arial"/>
          <w:color w:val="172B4D"/>
        </w:rPr>
        <w:fldChar w:fldCharType="separate"/>
      </w:r>
      <w:r>
        <w:rPr>
          <w:rFonts w:ascii="Arial" w:eastAsia="Arial" w:cs="Arial" w:hAnsi="Arial"/>
          <w:color w:val="172B4D"/>
        </w:rPr>
        <w:t xml:space="preserve"> </w:t>
      </w:r>
      <w:r>
        <w:rPr>
          <w:rFonts w:ascii="Arial" w:eastAsia="Arial" w:cs="Arial" w:hAnsi="Arial"/>
          <w:color w:val="172B4D"/>
        </w:rPr>
        <w:fldChar w:fldCharType="end"/>
      </w:r>
      <w:r>
        <w:rPr>
          <w:rFonts w:ascii="Arial" w:eastAsia="Arial" w:cs="Arial" w:hAnsi="Arial"/>
          <w:color w:val="172B4D"/>
        </w:rPr>
        <w:fldChar w:fldCharType="begin"/>
      </w:r>
      <w:r>
        <w:instrText>HYPERLINK "https://www.visual-paradigm.com/scrum/scrum-in-3-minutes/"</w:instrText>
      </w:r>
      <w:r>
        <w:rPr>
          <w:rFonts w:ascii="Arial" w:eastAsia="Arial" w:cs="Arial" w:hAnsi="Arial"/>
          <w:color w:val="172B4D"/>
        </w:rPr>
        <w:fldChar w:fldCharType="separate"/>
      </w:r>
      <w:r>
        <w:rPr>
          <w:rFonts w:ascii="Arial" w:eastAsia="Arial" w:cs="Arial" w:hAnsi="Arial"/>
          <w:color w:val="172B4D"/>
        </w:rPr>
        <w:t>Scrum.</w:t>
      </w:r>
      <w:r>
        <w:rPr>
          <w:rFonts w:ascii="Arial" w:eastAsia="Arial" w:cs="Arial" w:hAnsi="Arial"/>
          <w:color w:val="172B4D"/>
        </w:rPr>
        <w:fldChar w:fldCharType="end"/>
      </w:r>
      <w:r>
        <w:rPr>
          <w:rFonts w:ascii="Arial" w:eastAsia="Arial" w:cs="Arial" w:hAnsi="Arial"/>
          <w:color w:val="172B4D"/>
        </w:rPr>
        <w:t xml:space="preserve"> However, burn down charts can be applied to any project containing measurable progress over time. </w:t>
      </w:r>
    </w:p>
    <w:p>
      <w:pPr>
        <w:spacing w:after="208"/>
      </w:pPr>
      <w:r>
        <w:rPr>
          <w:rFonts w:ascii="Arial" w:eastAsia="Arial" w:cs="Arial" w:hAnsi="Arial"/>
          <w:color w:val="172B4D"/>
        </w:rPr>
        <w:t xml:space="preserve"> </w:t>
      </w:r>
    </w:p>
    <w:p>
      <w:pPr>
        <w:spacing w:after="3"/>
        <w:ind w:left="-5" w:hanging="10"/>
      </w:pPr>
      <w:r>
        <w:rPr>
          <w:rFonts w:ascii="Arial" w:eastAsia="Arial" w:cs="Arial" w:hAnsi="Arial"/>
          <w:b/>
          <w:color w:val="0563C1"/>
          <w:u w:val="single" w:color="0563C1"/>
        </w:rPr>
        <w:fldChar w:fldCharType="begin"/>
      </w:r>
      <w:r>
        <w:instrText>HYPERLINK "https://www.visual-paradigm.com/scrum/scrum-burndown-chart/"</w:instrText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separate"/>
      </w:r>
      <w:r>
        <w:rPr>
          <w:rFonts w:ascii="Arial" w:eastAsia="Arial" w:cs="Arial" w:hAnsi="Arial"/>
          <w:b/>
          <w:color w:val="0563C1"/>
          <w:u w:val="single" w:color="0563C1"/>
        </w:rPr>
        <w:t>https://www.visual</w:t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end"/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begin"/>
      </w:r>
      <w:r>
        <w:instrText>HYPERLINK "https://www.visual-paradigm.com/scrum/scrum-burndown-chart/"</w:instrText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separate"/>
      </w:r>
      <w:r>
        <w:rPr>
          <w:rFonts w:ascii="Arial" w:eastAsia="Arial" w:cs="Arial" w:hAnsi="Arial"/>
          <w:b/>
          <w:color w:val="0563C1"/>
          <w:u w:val="single" w:color="0563C1"/>
        </w:rPr>
        <w:t>-</w:t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end"/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begin"/>
      </w:r>
      <w:r>
        <w:instrText>HYPERLINK "https://www.visual-paradigm.com/scrum/scrum-burndown-chart/"</w:instrText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separate"/>
      </w:r>
      <w:r>
        <w:rPr>
          <w:rFonts w:ascii="Arial" w:eastAsia="Arial" w:cs="Arial" w:hAnsi="Arial"/>
          <w:b/>
          <w:color w:val="0563C1"/>
          <w:u w:val="single" w:color="0563C1"/>
        </w:rPr>
        <w:t>paradigm.com/scrum/scrum</w:t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end"/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begin"/>
      </w:r>
      <w:r>
        <w:instrText>HYPERLINK "https://www.visual-paradigm.com/scrum/scrum-burndown-chart/"</w:instrText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separate"/>
      </w:r>
      <w:r>
        <w:rPr>
          <w:rFonts w:ascii="Arial" w:eastAsia="Arial" w:cs="Arial" w:hAnsi="Arial"/>
          <w:b/>
          <w:color w:val="0563C1"/>
          <w:u w:val="single" w:color="0563C1"/>
        </w:rPr>
        <w:t>-</w:t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end"/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begin"/>
      </w:r>
      <w:r>
        <w:instrText>HYPERLINK "https://www.visual-paradigm.com/scrum/scrum-burndown-chart/"</w:instrText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separate"/>
      </w:r>
      <w:r>
        <w:rPr>
          <w:rFonts w:ascii="Arial" w:eastAsia="Arial" w:cs="Arial" w:hAnsi="Arial"/>
          <w:b/>
          <w:color w:val="0563C1"/>
          <w:u w:val="single" w:color="0563C1"/>
        </w:rPr>
        <w:t>burndown</w:t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end"/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begin"/>
      </w:r>
      <w:r>
        <w:instrText>HYPERLINK "https://www.visual-paradigm.com/scrum/scrum-burndown-chart/"</w:instrText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separate"/>
      </w:r>
      <w:r>
        <w:rPr>
          <w:rFonts w:ascii="Arial" w:eastAsia="Arial" w:cs="Arial" w:hAnsi="Arial"/>
          <w:b/>
          <w:color w:val="0563C1"/>
          <w:u w:val="single" w:color="0563C1"/>
        </w:rPr>
        <w:t>-</w:t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end"/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begin"/>
      </w:r>
      <w:r>
        <w:instrText>HYPERLINK "https://www.visual-paradigm.com/scrum/scrum-burndown-chart/"</w:instrText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separate"/>
      </w:r>
      <w:r>
        <w:rPr>
          <w:rFonts w:ascii="Arial" w:eastAsia="Arial" w:cs="Arial" w:hAnsi="Arial"/>
          <w:b/>
          <w:color w:val="0563C1"/>
          <w:u w:val="single" w:color="0563C1"/>
        </w:rPr>
        <w:t>chart/</w:t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end"/>
      </w:r>
      <w:r>
        <w:rPr>
          <w:rFonts w:ascii="Arial" w:eastAsia="Arial" w:cs="Arial" w:hAnsi="Arial"/>
          <w:b/>
          <w:color w:val="172B4D"/>
        </w:rPr>
        <w:fldChar w:fldCharType="begin"/>
      </w:r>
      <w:r>
        <w:instrText>HYPERLINK "https://www.visual-paradigm.com/scrum/scrum-burndown-chart/"</w:instrText>
      </w:r>
      <w:r>
        <w:rPr>
          <w:rFonts w:ascii="Arial" w:eastAsia="Arial" w:cs="Arial" w:hAnsi="Arial"/>
          <w:b/>
          <w:color w:val="172B4D"/>
        </w:rPr>
        <w:fldChar w:fldCharType="separate"/>
      </w:r>
      <w:r>
        <w:rPr>
          <w:rFonts w:ascii="Arial" w:eastAsia="Arial" w:cs="Arial" w:hAnsi="Arial"/>
          <w:b/>
          <w:color w:val="172B4D"/>
        </w:rPr>
        <w:t xml:space="preserve"> </w:t>
      </w:r>
      <w:r>
        <w:rPr>
          <w:rFonts w:ascii="Arial" w:eastAsia="Arial" w:cs="Arial" w:hAnsi="Arial"/>
          <w:b/>
          <w:color w:val="172B4D"/>
        </w:rPr>
        <w:fldChar w:fldCharType="end"/>
      </w:r>
    </w:p>
    <w:p>
      <w:pPr>
        <w:spacing w:after="3"/>
        <w:ind w:left="-5" w:hanging="10"/>
      </w:pPr>
      <w:r>
        <w:rPr>
          <w:rFonts w:ascii="Arial" w:eastAsia="Arial" w:cs="Arial" w:hAnsi="Arial"/>
          <w:b/>
          <w:color w:val="0563C1"/>
          <w:u w:val="single" w:color="0563C1"/>
        </w:rPr>
        <w:fldChar w:fldCharType="begin"/>
      </w:r>
      <w:r>
        <w:instrText>HYPERLINK "https://www.atlassian.com/agile/tutorials/burndown-charts"</w:instrText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separate"/>
      </w:r>
      <w:r>
        <w:rPr>
          <w:rFonts w:ascii="Arial" w:eastAsia="Arial" w:cs="Arial" w:hAnsi="Arial"/>
          <w:b/>
          <w:color w:val="0563C1"/>
          <w:u w:val="single" w:color="0563C1"/>
        </w:rPr>
        <w:t>https://www.atlassian.com/agile/tutorials/burndown</w:t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end"/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begin"/>
      </w:r>
      <w:r>
        <w:instrText>HYPERLINK "https://www.atlassian.com/agile/tutorials/burndown-charts"</w:instrText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separate"/>
      </w:r>
      <w:r>
        <w:rPr>
          <w:rFonts w:ascii="Arial" w:eastAsia="Arial" w:cs="Arial" w:hAnsi="Arial"/>
          <w:b/>
          <w:color w:val="0563C1"/>
          <w:u w:val="single" w:color="0563C1"/>
        </w:rPr>
        <w:t>-</w:t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end"/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begin"/>
      </w:r>
      <w:r>
        <w:instrText>HYPERLINK "https://www.atlassian.com/agile/tutorials/burndown-charts"</w:instrText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separate"/>
      </w:r>
      <w:r>
        <w:rPr>
          <w:rFonts w:ascii="Arial" w:eastAsia="Arial" w:cs="Arial" w:hAnsi="Arial"/>
          <w:b/>
          <w:color w:val="0563C1"/>
          <w:u w:val="single" w:color="0563C1"/>
        </w:rPr>
        <w:t>charts</w:t>
      </w:r>
      <w:r>
        <w:rPr>
          <w:rFonts w:ascii="Arial" w:eastAsia="Arial" w:cs="Arial" w:hAnsi="Arial"/>
          <w:b/>
          <w:color w:val="0563C1"/>
          <w:u w:val="single" w:color="0563C1"/>
        </w:rPr>
        <w:fldChar w:fldCharType="end"/>
      </w:r>
      <w:r>
        <w:rPr>
          <w:rFonts w:ascii="Arial" w:eastAsia="Arial" w:cs="Arial" w:hAnsi="Arial"/>
          <w:b/>
          <w:color w:val="172B4D"/>
        </w:rPr>
        <w:fldChar w:fldCharType="begin"/>
      </w:r>
      <w:r>
        <w:instrText>HYPERLINK "https://www.atlassian.com/agile/tutorials/burndown-charts"</w:instrText>
      </w:r>
      <w:r>
        <w:rPr>
          <w:rFonts w:ascii="Arial" w:eastAsia="Arial" w:cs="Arial" w:hAnsi="Arial"/>
          <w:b/>
          <w:color w:val="172B4D"/>
        </w:rPr>
        <w:fldChar w:fldCharType="separate"/>
      </w:r>
      <w:r>
        <w:rPr>
          <w:rFonts w:ascii="Arial" w:eastAsia="Arial" w:cs="Arial" w:hAnsi="Arial"/>
          <w:b/>
          <w:color w:val="172B4D"/>
        </w:rPr>
        <w:t xml:space="preserve"> </w:t>
      </w:r>
      <w:r>
        <w:rPr>
          <w:rFonts w:ascii="Arial" w:eastAsia="Arial" w:cs="Arial" w:hAnsi="Arial"/>
          <w:b/>
          <w:color w:val="172B4D"/>
        </w:rPr>
        <w:fldChar w:fldCharType="end"/>
      </w:r>
    </w:p>
    <w:p>
      <w:pPr>
        <w:spacing w:after="235"/>
        <w:ind w:left="-29" w:right="-311"/>
      </w:pPr>
      <w:r>
        <mc:AlternateContent>
          <mc:Choice Requires="wps">
            <w:drawing>
              <wp:inline distT="0" distB="0" distL="114298" distR="114298">
                <wp:extent cx="9274809" cy="495300"/>
                <wp:effectExtent l="0" t="0" r="0" b="0"/>
                <wp:docPr id="4" name="组合 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" name="组合 5"/>
                      <wpg:cNvGrpSpPr/>
                      <wpg:grpSpPr>
                        <a:xfrm rot="0">
                          <a:off x="0" y="0"/>
                          <a:ext cx="9274809" cy="495300"/>
                          <a:chOff x="0" y="0"/>
                          <a:chExt cx="9274809" cy="4953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" name="曲线 6"/>
                        <wps:cNvSpPr/>
                        <wps:spPr>
                          <a:xfrm rot="0">
                            <a:off x="0" y="0"/>
                            <a:ext cx="9274809" cy="4953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 rot="0">
                            <a:off x="18199" y="148899"/>
                            <a:ext cx="51798" cy="2079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8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9" o:spid="_x0000_s9" coordorigin="1411,3798" coordsize="14605,780" style="width:730.2999pt;&#10;height:39.0pt;">
                <v:shape type="#_x0000_t0" id="曲线 10" o:spid="_x0000_s10" coordsize="14605,780" path="m,l14605,l14605,779l,779l,e" style="position:absolute;&#10;left:1411;&#10;top:3798;&#10;width:14605;&#10;height:780;" fillcolor="#FFFFFF" stroked="f" strokeweight="1.0pt">
                  <v:stroke color="#000000"/>
                </v:shape>
                <v:rect type="#_x0000_t1" id="矩形 11" o:spid="_x0000_s11" style="position:absolute;&#10;left:1439;&#10;top:4033;&#10;width:81;&#10;height:327;&#10;mso-wrap-style:square;" filled="f" stroked="f" strokeweight="1.0pt">
                  <v:textbox id="849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w10:anchorLock/>
              </v:group>
            </w:pict>
          </mc:Fallback>
        </mc:AlternateContent>
      </w:r>
    </w:p>
    <w:p>
      <w:pPr>
        <w:spacing w:after="30"/>
        <w:ind w:left="-29" w:right="-311"/>
      </w:pPr>
      <w:r>
        <mc:AlternateContent>
          <mc:Choice Requires="wps">
            <w:drawing>
              <wp:inline distT="0" distB="0" distL="114298" distR="114298">
                <wp:extent cx="9274809" cy="2058857"/>
                <wp:effectExtent l="0" t="0" r="0" b="0"/>
                <wp:docPr id="12" name="组合 1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3" name="组合 13"/>
                      <wpg:cNvGrpSpPr/>
                      <wpg:grpSpPr>
                        <a:xfrm rot="0">
                          <a:off x="0" y="0"/>
                          <a:ext cx="9274809" cy="2058857"/>
                          <a:chOff x="0" y="0"/>
                          <a:chExt cx="9274809" cy="2058857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4" name="矩形 14"/>
                        <wps:cNvSpPr/>
                        <wps:spPr>
                          <a:xfrm rot="0">
                            <a:off x="18199" y="0"/>
                            <a:ext cx="962080" cy="2078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5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 rot="0">
                            <a:off x="740884" y="0"/>
                            <a:ext cx="51798" cy="2078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7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 rot="0">
                            <a:off x="2587747" y="304764"/>
                            <a:ext cx="62098" cy="2078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9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"https://www.atlassian.com/agile/project-management"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 rot="0">
                            <a:off x="18199" y="304764"/>
                            <a:ext cx="3418128" cy="2078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1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"https://www.atlassian.com/agile/project-management"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https://www.atlassian.com/agile/projec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 rot="0">
                            <a:off x="2637045" y="304764"/>
                            <a:ext cx="62098" cy="2078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3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"https://www.atlassian.com/agile/project-management"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-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 rot="0">
                            <a:off x="2682745" y="304764"/>
                            <a:ext cx="1084676" cy="2078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5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"https://www.atlassian.com/agile/project-management"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managemen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 rot="0">
                            <a:off x="3498328" y="304764"/>
                            <a:ext cx="62097" cy="2078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7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"https://www.atlassian.com/agile/project-management"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 rot="0">
                            <a:off x="3543827" y="304764"/>
                            <a:ext cx="51798" cy="2078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9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fldChar w:fldCharType="begin"/>
                              </w:r>
                              <w:r>
                                <w:instrText>HYPERLINK "https://www.atlassian.com/agile/project-management"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曲线 30"/>
                        <wps:cNvSpPr/>
                        <wps:spPr>
                          <a:xfrm rot="0">
                            <a:off x="0" y="460646"/>
                            <a:ext cx="9274809" cy="305063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 rot="0">
                            <a:off x="18199" y="609828"/>
                            <a:ext cx="3871519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32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"https://www.atlassian.com/agile/tutorials/how-to-do-scrum-with-jira-software"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https://www.atlassian.com/agile/tutorials/ho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 rot="0">
                            <a:off x="2927039" y="609828"/>
                            <a:ext cx="145097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34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"https://www.atlassian.com/agile/tutorials/how-to-do-scrum-with-jira-software"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w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 rot="0">
                            <a:off x="3040937" y="609828"/>
                            <a:ext cx="62097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36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"https://www.atlassian.com/agile/tutorials/how-to-do-scrum-with-jira-software"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-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 rot="0">
                            <a:off x="3085136" y="609828"/>
                            <a:ext cx="62097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38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"https://www.atlassian.com/agile/tutorials/how-to-do-scrum-with-jira-software"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 rot="0">
                            <a:off x="3132335" y="609828"/>
                            <a:ext cx="113898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0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"https://www.atlassian.com/agile/tutorials/how-to-do-scrum-with-jira-software"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 rot="0">
                            <a:off x="3217633" y="609828"/>
                            <a:ext cx="62098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2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"https://www.atlassian.com/agile/tutorials/how-to-do-scrum-with-jira-software"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-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 rot="0">
                            <a:off x="3264932" y="609828"/>
                            <a:ext cx="113898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4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"https://www.atlassian.com/agile/tutorials/how-to-do-scrum-with-jira-software"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 rot="0">
                            <a:off x="3350230" y="609828"/>
                            <a:ext cx="113898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6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"https://www.atlassian.com/agile/tutorials/how-to-do-scrum-with-jira-software"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 rot="0">
                            <a:off x="3435628" y="609828"/>
                            <a:ext cx="62099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8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"https://www.atlassian.com/agile/tutorials/how-to-do-scrum-with-jira-software"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-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 rot="0">
                            <a:off x="3482828" y="609828"/>
                            <a:ext cx="391192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0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"https://www.atlassian.com/agile/tutorials/how-to-do-scrum-with-jira-software"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scru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 rot="0">
                            <a:off x="3777021" y="609828"/>
                            <a:ext cx="165796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2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"https://www.atlassian.com/agile/tutorials/how-to-do-scrum-with-jira-software"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 rot="0">
                            <a:off x="3900418" y="609828"/>
                            <a:ext cx="62099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4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"https://www.atlassian.com/agile/tutorials/how-to-do-scrum-with-jira-software"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-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 rot="0">
                            <a:off x="4142414" y="609828"/>
                            <a:ext cx="113898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6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"https://www.atlassian.com/agile/tutorials/how-to-do-scrum-with-jira-software"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h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 rot="0">
                            <a:off x="3946117" y="609828"/>
                            <a:ext cx="260496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8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"https://www.atlassian.com/agile/tutorials/how-to-do-scrum-with-jira-software"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wit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 rot="0">
                            <a:off x="4226512" y="609828"/>
                            <a:ext cx="62099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0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"https://www.atlassian.com/agile/tutorials/how-to-do-scrum-with-jira-software"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-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 rot="0">
                            <a:off x="4273811" y="609828"/>
                            <a:ext cx="175895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2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"https://www.atlassian.com/agile/tutorials/how-to-do-scrum-with-jira-software"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jir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 rot="0">
                            <a:off x="4406008" y="609828"/>
                            <a:ext cx="103699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4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"https://www.atlassian.com/agile/tutorials/how-to-do-scrum-with-jira-software"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 rot="0">
                            <a:off x="4482607" y="609828"/>
                            <a:ext cx="62099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6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"https://www.atlassian.com/agile/tutorials/how-to-do-scrum-with-jira-software"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-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 rot="0">
                            <a:off x="4529808" y="609828"/>
                            <a:ext cx="660384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8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"https://www.atlassian.com/agile/tutorials/how-to-do-scrum-with-jira-software"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softwar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 rot="0">
                            <a:off x="5026295" y="609828"/>
                            <a:ext cx="103699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70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"https://www.atlassian.com/agile/tutorials/how-to-do-scrum-with-jira-software"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矩形 71"/>
                        <wps:cNvSpPr/>
                        <wps:spPr>
                          <a:xfrm rot="0">
                            <a:off x="5103094" y="609828"/>
                            <a:ext cx="51800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72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"https://www.atlassian.com/agile/tutorials/how-to-do-scrum-with-jira-software"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曲线 73"/>
                        <wps:cNvSpPr/>
                        <wps:spPr>
                          <a:xfrm rot="0">
                            <a:off x="0" y="765709"/>
                            <a:ext cx="9274809" cy="30476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 rot="0">
                            <a:off x="18199" y="914592"/>
                            <a:ext cx="4016915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75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"https://www.atlassian.com/agile/tutorials/epics"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https://www.atlassian.com/agile/tutorials/epic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 rot="0">
                            <a:off x="3038436" y="914592"/>
                            <a:ext cx="103697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77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"https://www.atlassian.com/agile/tutorials/epics"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 rot="0">
                            <a:off x="3117135" y="914592"/>
                            <a:ext cx="51799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79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"https://www.atlassian.com/agile/tutorials/epics"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曲线 80"/>
                        <wps:cNvSpPr/>
                        <wps:spPr>
                          <a:xfrm rot="0">
                            <a:off x="0" y="1070474"/>
                            <a:ext cx="9274809" cy="304763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 rot="0">
                            <a:off x="18199" y="1219356"/>
                            <a:ext cx="4159714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82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"https://www.atlassian.com/agile/tutorials/sprints"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https://www.atlassian.com/agile/tutorials/sprint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矩形 83"/>
                        <wps:cNvSpPr/>
                        <wps:spPr>
                          <a:xfrm rot="0">
                            <a:off x="3146235" y="1219356"/>
                            <a:ext cx="103697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84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"https://www.atlassian.com/agile/tutorials/sprints"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 rot="0">
                            <a:off x="3226833" y="1219356"/>
                            <a:ext cx="51799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86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"https://www.atlassian.com/agile/tutorials/sprints"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曲线 87"/>
                        <wps:cNvSpPr/>
                        <wps:spPr>
                          <a:xfrm rot="0">
                            <a:off x="0" y="1375238"/>
                            <a:ext cx="9274809" cy="304763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 rot="0">
                            <a:off x="18199" y="1524120"/>
                            <a:ext cx="3418128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89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"https://www.atlassian.com/agile/project-management/estimation"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https://www.atlassian.com/agile/projec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 rot="0">
                            <a:off x="2587747" y="1524120"/>
                            <a:ext cx="62098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91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"https://www.atlassian.com/agile/project-management/estimation"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 rot="0">
                            <a:off x="2637045" y="1524120"/>
                            <a:ext cx="62098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93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"https://www.atlassian.com/agile/project-management/estimation"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-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 rot="0">
                            <a:off x="2682745" y="1524120"/>
                            <a:ext cx="2014656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95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"https://www.atlassian.com/agile/project-management/estimation"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management/estimatio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矩形 96"/>
                        <wps:cNvSpPr/>
                        <wps:spPr>
                          <a:xfrm rot="0">
                            <a:off x="4197512" y="1524120"/>
                            <a:ext cx="113898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97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"https://www.atlassian.com/agile/project-management/estimation"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 rot="0">
                            <a:off x="4281413" y="1524120"/>
                            <a:ext cx="51798" cy="2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99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fldChar w:fldCharType="begin"/>
                              </w:r>
                              <w:r>
                                <w:instrText>HYPERLINK "https://www.atlassian.com/agile/project-management/estimation"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172B4D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曲线 100"/>
                        <wps:cNvSpPr/>
                        <wps:spPr>
                          <a:xfrm rot="0">
                            <a:off x="0" y="1680002"/>
                            <a:ext cx="9274809" cy="304763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 rot="0">
                            <a:off x="18199" y="1828885"/>
                            <a:ext cx="4425208" cy="207976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02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"https://www.atlassian.com/agile/tutorials/burndown-charts"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https://www.atlassian.com/agile/tutorials/burndow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 rot="0">
                            <a:off x="3347430" y="1828885"/>
                            <a:ext cx="113898" cy="207976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04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"https://www.atlassian.com/agile/tutorials/burndown-charts"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 rot="0">
                            <a:off x="3435628" y="1828885"/>
                            <a:ext cx="62099" cy="207976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06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"https://www.atlassian.com/agile/tutorials/burndown-charts"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-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矩形 107"/>
                        <wps:cNvSpPr/>
                        <wps:spPr>
                          <a:xfrm rot="0">
                            <a:off x="3482828" y="1828885"/>
                            <a:ext cx="452789" cy="207976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08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"https://www.atlassian.com/agile/tutorials/burndown-charts"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chart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 rot="0">
                            <a:off x="3824020" y="1828885"/>
                            <a:ext cx="103699" cy="207976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10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"https://www.atlassian.com/agile/tutorials/burndown-charts"</w:instrTex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 w:cs="Arial" w:hAnsi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 rot="0">
                            <a:off x="3900418" y="1794488"/>
                            <a:ext cx="65899" cy="26436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12">
                          <w:txbxContent>
                            <w:p>
                              <w:r>
                                <w:rPr>
                                  <w:rFonts w:ascii="Arial" w:eastAsia="Arial" w:cs="Arial" w:hAnsi="Arial"/>
                                  <w:color w:val="172B4D"/>
                                  <w:sz w:val="28"/>
                                </w:rPr>
                                <w:fldChar w:fldCharType="begin"/>
                              </w:r>
                              <w:r>
                                <w:instrText>HYPERLINK "https://www.atlassian.com/agile/tutorials/burndown-charts"</w:instrText>
                              </w:r>
                              <w:r>
                                <w:rPr>
                                  <w:rFonts w:ascii="Arial" w:eastAsia="Arial" w:cs="Arial" w:hAnsi="Arial"/>
                                  <w:color w:val="172B4D"/>
                                  <w:sz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cs="Arial" w:hAnsi="Arial"/>
                                  <w:color w:val="172B4D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cs="Arial" w:hAnsi="Arial"/>
                                  <w:color w:val="172B4D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13" o:spid="_x0000_s113" coordorigin="1411,4848" coordsize="14605,3242" style="width:730.2999pt;&#10;height:162.11472pt;">
                <v:rect type="#_x0000_t1" id="矩形 114" o:spid="_x0000_s114" style="position:absolute;&#10;left:1439;&#10;top:4848;&#10;width:1515;&#10;height:327;&#10;mso-wrap-style:square;" filled="f" stroked="f" strokeweight="1.0pt">
                  <v:textbox id="850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t>Reference:</w:t>
                        </w:r>
                      </w:p>
                    </w:txbxContent>
                  </v:textbox>
                  <v:stroke color="#000000"/>
                </v:rect>
                <v:rect type="#_x0000_t1" id="矩形 115" o:spid="_x0000_s115" style="position:absolute;&#10;left:2577;&#10;top:4848;&#10;width:81;&#10;height:327;&#10;mso-wrap-style:square;" filled="f" stroked="f" strokeweight="1.0pt">
                  <v:textbox id="851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rect type="#_x0000_t1" id="矩形 116" o:spid="_x0000_s116" style="position:absolute;&#10;left:5486;&#10;top:5328;&#10;width:97;&#10;height:327;&#10;mso-wrap-style:square;" filled="f" stroked="f" strokeweight="1.0pt">
                  <v:textbox id="852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"https://www.atlassian.com/agile/project-management"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t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17" o:spid="_x0000_s117" style="position:absolute;&#10;left:1439;&#10;top:5328;&#10;width:5382;&#10;height:327;&#10;mso-wrap-style:square;" filled="f" stroked="f" strokeweight="1.0pt">
                  <v:textbox id="853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"https://www.atlassian.com/agile/project-management"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https://www.atlassian.com/agile/projec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18" o:spid="_x0000_s118" style="position:absolute;&#10;left:5563;&#10;top:5328;&#10;width:97;&#10;height:327;&#10;mso-wrap-style:square;" filled="f" stroked="f" strokeweight="1.0pt">
                  <v:textbox id="854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"https://www.atlassian.com/agile/project-management"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-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19" o:spid="_x0000_s119" style="position:absolute;&#10;left:5635;&#10;top:5328;&#10;width:1708;&#10;height:327;&#10;mso-wrap-style:square;" filled="f" stroked="f" strokeweight="1.0pt">
                  <v:textbox id="855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"https://www.atlassian.com/agile/project-management"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managemen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20" o:spid="_x0000_s120" style="position:absolute;&#10;left:6920;&#10;top:5328;&#10;width:97;&#10;height:327;&#10;mso-wrap-style:square;" filled="f" stroked="f" strokeweight="1.0pt">
                  <v:textbox id="856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"https://www.atlassian.com/agile/project-management"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t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21" o:spid="_x0000_s121" style="position:absolute;&#10;left:6991;&#10;top:5328;&#10;width:81;&#10;height:327;&#10;mso-wrap-style:square;" filled="f" stroked="f" strokeweight="1.0pt">
                  <v:textbox id="857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fldChar w:fldCharType="begin"/>
                        </w:r>
                        <w:r>
                          <w:instrText>HYPERLINK "https://www.atlassian.com/agile/project-management"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t xml:space="preserve"> 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shape type="#_x0000_t0" id="曲线 122" o:spid="_x0000_s122" coordsize="14605,480" path="m,l14605,l14605,480l,480l,e" style="position:absolute;&#10;left:1411;&#10;top:5574;&#10;width:14605;&#10;height:480;" fillcolor="#FFFFFF" stroked="f" strokeweight="1.0pt">
                  <v:stroke color="#000000"/>
                </v:shape>
                <v:rect type="#_x0000_t1" id="矩形 123" o:spid="_x0000_s123" style="position:absolute;&#10;left:1439;&#10;top:5809;&#10;width:6096;&#10;height:327;&#10;mso-wrap-style:square;" filled="f" stroked="f" strokeweight="1.0pt">
                  <v:textbox id="858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"https://www.atlassian.com/agile/tutorials/how-to-do-scrum-with-jira-software"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https://www.atlassian.com/agile/tutorials/ho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24" o:spid="_x0000_s124" style="position:absolute;&#10;left:6020;&#10;top:5809;&#10;width:228;&#10;height:327;&#10;mso-wrap-style:square;" filled="f" stroked="f" strokeweight="1.0pt">
                  <v:textbox id="859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"https://www.atlassian.com/agile/tutorials/how-to-do-scrum-with-jira-software"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w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25" o:spid="_x0000_s125" style="position:absolute;&#10;left:6199;&#10;top:5809;&#10;width:97;&#10;height:327;&#10;mso-wrap-style:square;" filled="f" stroked="f" strokeweight="1.0pt">
                  <v:textbox id="860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"https://www.atlassian.com/agile/tutorials/how-to-do-scrum-with-jira-software"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-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26" o:spid="_x0000_s126" style="position:absolute;&#10;left:6269;&#10;top:5809;&#10;width:97;&#10;height:327;&#10;mso-wrap-style:square;" filled="f" stroked="f" strokeweight="1.0pt">
                  <v:textbox id="861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"https://www.atlassian.com/agile/tutorials/how-to-do-scrum-with-jira-software"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t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27" o:spid="_x0000_s127" style="position:absolute;&#10;left:6343;&#10;top:5809;&#10;width:179;&#10;height:327;&#10;mso-wrap-style:square;" filled="f" stroked="f" strokeweight="1.0pt">
                  <v:textbox id="862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"https://www.atlassian.com/agile/tutorials/how-to-do-scrum-with-jira-software"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o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28" o:spid="_x0000_s128" style="position:absolute;&#10;left:6478;&#10;top:5809;&#10;width:97;&#10;height:327;&#10;mso-wrap-style:square;" filled="f" stroked="f" strokeweight="1.0pt">
                  <v:textbox id="863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"https://www.atlassian.com/agile/tutorials/how-to-do-scrum-with-jira-software"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-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29" o:spid="_x0000_s129" style="position:absolute;&#10;left:6552;&#10;top:5809;&#10;width:179;&#10;height:327;&#10;mso-wrap-style:square;" filled="f" stroked="f" strokeweight="1.0pt">
                  <v:textbox id="864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"https://www.atlassian.com/agile/tutorials/how-to-do-scrum-with-jira-software"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d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30" o:spid="_x0000_s130" style="position:absolute;&#10;left:6686;&#10;top:5809;&#10;width:179;&#10;height:327;&#10;mso-wrap-style:square;" filled="f" stroked="f" strokeweight="1.0pt">
                  <v:textbox id="865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"https://www.atlassian.com/agile/tutorials/how-to-do-scrum-with-jira-software"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o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31" o:spid="_x0000_s131" style="position:absolute;&#10;left:6821;&#10;top:5809;&#10;width:97;&#10;height:327;&#10;mso-wrap-style:square;" filled="f" stroked="f" strokeweight="1.0pt">
                  <v:textbox id="866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"https://www.atlassian.com/agile/tutorials/how-to-do-scrum-with-jira-software"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-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32" o:spid="_x0000_s132" style="position:absolute;&#10;left:6895;&#10;top:5809;&#10;width:616;&#10;height:327;&#10;mso-wrap-style:square;" filled="f" stroked="f" strokeweight="1.0pt">
                  <v:textbox id="867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"https://www.atlassian.com/agile/tutorials/how-to-do-scrum-with-jira-software"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scru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33" o:spid="_x0000_s133" style="position:absolute;&#10;left:7359;&#10;top:5809;&#10;width:261;&#10;height:327;&#10;mso-wrap-style:square;" filled="f" stroked="f" strokeweight="1.0pt">
                  <v:textbox id="868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"https://www.atlassian.com/agile/tutorials/how-to-do-scrum-with-jira-software"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m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34" o:spid="_x0000_s134" style="position:absolute;&#10;left:7553;&#10;top:5809;&#10;width:97;&#10;height:327;&#10;mso-wrap-style:square;" filled="f" stroked="f" strokeweight="1.0pt">
                  <v:textbox id="869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"https://www.atlassian.com/agile/tutorials/how-to-do-scrum-with-jira-software"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-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35" o:spid="_x0000_s135" style="position:absolute;&#10;left:7934;&#10;top:5809;&#10;width:179;&#10;height:327;&#10;mso-wrap-style:square;" filled="f" stroked="f" strokeweight="1.0pt">
                  <v:textbox id="870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"https://www.atlassian.com/agile/tutorials/how-to-do-scrum-with-jira-software"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h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36" o:spid="_x0000_s136" style="position:absolute;&#10;left:7625;&#10;top:5809;&#10;width:410;&#10;height:327;&#10;mso-wrap-style:square;" filled="f" stroked="f" strokeweight="1.0pt">
                  <v:textbox id="871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"https://www.atlassian.com/agile/tutorials/how-to-do-scrum-with-jira-software"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wit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37" o:spid="_x0000_s137" style="position:absolute;&#10;left:8066;&#10;top:5809;&#10;width:97;&#10;height:327;&#10;mso-wrap-style:square;" filled="f" stroked="f" strokeweight="1.0pt">
                  <v:textbox id="872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"https://www.atlassian.com/agile/tutorials/how-to-do-scrum-with-jira-software"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-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38" o:spid="_x0000_s138" style="position:absolute;&#10;left:8141;&#10;top:5809;&#10;width:277;&#10;height:327;&#10;mso-wrap-style:square;" filled="f" stroked="f" strokeweight="1.0pt">
                  <v:textbox id="873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"https://www.atlassian.com/agile/tutorials/how-to-do-scrum-with-jira-software"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jir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39" o:spid="_x0000_s139" style="position:absolute;&#10;left:8349;&#10;top:5809;&#10;width:163;&#10;height:327;&#10;mso-wrap-style:square;" filled="f" stroked="f" strokeweight="1.0pt">
                  <v:textbox id="874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"https://www.atlassian.com/agile/tutorials/how-to-do-scrum-with-jira-software"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a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40" o:spid="_x0000_s140" style="position:absolute;&#10;left:8470;&#10;top:5809;&#10;width:97;&#10;height:327;&#10;mso-wrap-style:square;" filled="f" stroked="f" strokeweight="1.0pt">
                  <v:textbox id="875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"https://www.atlassian.com/agile/tutorials/how-to-do-scrum-with-jira-software"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-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41" o:spid="_x0000_s141" style="position:absolute;&#10;left:8544;&#10;top:5809;&#10;width:1039;&#10;height:327;&#10;mso-wrap-style:square;" filled="f" stroked="f" strokeweight="1.0pt">
                  <v:textbox id="876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"https://www.atlassian.com/agile/tutorials/how-to-do-scrum-with-jira-software"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softwar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42" o:spid="_x0000_s142" style="position:absolute;&#10;left:9326;&#10;top:5809;&#10;width:163;&#10;height:327;&#10;mso-wrap-style:square;" filled="f" stroked="f" strokeweight="1.0pt">
                  <v:textbox id="877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"https://www.atlassian.com/agile/tutorials/how-to-do-scrum-with-jira-software"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e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43" o:spid="_x0000_s143" style="position:absolute;&#10;left:9447;&#10;top:5809;&#10;width:81;&#10;height:327;&#10;mso-wrap-style:square;" filled="f" stroked="f" strokeweight="1.0pt">
                  <v:textbox id="878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fldChar w:fldCharType="begin"/>
                        </w:r>
                        <w:r>
                          <w:instrText>HYPERLINK "https://www.atlassian.com/agile/tutorials/how-to-do-scrum-with-jira-software"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t xml:space="preserve"> 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shape type="#_x0000_t0" id="曲线 144" o:spid="_x0000_s144" coordsize="14605,479" path="m,l14605,l14605,479l,479l,e" style="position:absolute;&#10;left:1411;&#10;top:6054;&#10;width:14605;&#10;height:479;" fillcolor="#FFFFFF" stroked="f" strokeweight="1.0pt">
                  <v:stroke color="#000000"/>
                </v:shape>
                <v:rect type="#_x0000_t1" id="矩形 145" o:spid="_x0000_s145" style="position:absolute;&#10;left:1439;&#10;top:6289;&#10;width:6325;&#10;height:327;&#10;mso-wrap-style:square;" filled="f" stroked="f" strokeweight="1.0pt">
                  <v:textbox id="879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"https://www.atlassian.com/agile/tutorials/epics"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https://www.atlassian.com/agile/tutorials/epic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46" o:spid="_x0000_s146" style="position:absolute;&#10;left:6195;&#10;top:6289;&#10;width:163;&#10;height:327;&#10;mso-wrap-style:square;" filled="f" stroked="f" strokeweight="1.0pt">
                  <v:textbox id="880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"https://www.atlassian.com/agile/tutorials/epics"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s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47" o:spid="_x0000_s147" style="position:absolute;&#10;left:6319;&#10;top:6289;&#10;width:81;&#10;height:327;&#10;mso-wrap-style:square;" filled="f" stroked="f" strokeweight="1.0pt">
                  <v:textbox id="881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fldChar w:fldCharType="begin"/>
                        </w:r>
                        <w:r>
                          <w:instrText>HYPERLINK "https://www.atlassian.com/agile/tutorials/epics"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t xml:space="preserve"> 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shape type="#_x0000_t0" id="曲线 148" o:spid="_x0000_s148" coordsize="14605,479" path="m,l14605,l14605,479l,479l,e" style="position:absolute;&#10;left:1411;&#10;top:6534;&#10;width:14605;&#10;height:479;" fillcolor="#FFFFFF" stroked="f" strokeweight="1.0pt">
                  <v:stroke color="#000000"/>
                </v:shape>
                <v:rect type="#_x0000_t1" id="矩形 149" o:spid="_x0000_s149" style="position:absolute;&#10;left:1439;&#10;top:6769;&#10;width:6550;&#10;height:327;&#10;mso-wrap-style:square;" filled="f" stroked="f" strokeweight="1.0pt">
                  <v:textbox id="882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"https://www.atlassian.com/agile/tutorials/sprints"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https://www.atlassian.com/agile/tutorials/sprint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50" o:spid="_x0000_s150" style="position:absolute;&#10;left:6365;&#10;top:6769;&#10;width:163;&#10;height:327;&#10;mso-wrap-style:square;" filled="f" stroked="f" strokeweight="1.0pt">
                  <v:textbox id="883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"https://www.atlassian.com/agile/tutorials/sprints"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s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51" o:spid="_x0000_s151" style="position:absolute;&#10;left:6492;&#10;top:6769;&#10;width:81;&#10;height:327;&#10;mso-wrap-style:square;" filled="f" stroked="f" strokeweight="1.0pt">
                  <v:textbox id="884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fldChar w:fldCharType="begin"/>
                        </w:r>
                        <w:r>
                          <w:instrText>HYPERLINK "https://www.atlassian.com/agile/tutorials/sprints"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t xml:space="preserve"> 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shape type="#_x0000_t0" id="曲线 152" o:spid="_x0000_s152" coordsize="14605,479" path="m,l14605,l14605,479l,479l,e" style="position:absolute;&#10;left:1411;&#10;top:7014;&#10;width:14605;&#10;height:479;" fillcolor="#FFFFFF" stroked="f" strokeweight="1.0pt">
                  <v:stroke color="#000000"/>
                </v:shape>
                <v:rect type="#_x0000_t1" id="矩形 153" o:spid="_x0000_s153" style="position:absolute;&#10;left:1439;&#10;top:7248;&#10;width:5382;&#10;height:327;&#10;mso-wrap-style:square;" filled="f" stroked="f" strokeweight="1.0pt">
                  <v:textbox id="885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"https://www.atlassian.com/agile/project-management/estimation"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https://www.atlassian.com/agile/projec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54" o:spid="_x0000_s154" style="position:absolute;&#10;left:5486;&#10;top:7248;&#10;width:97;&#10;height:327;&#10;mso-wrap-style:square;" filled="f" stroked="f" strokeweight="1.0pt">
                  <v:textbox id="886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"https://www.atlassian.com/agile/project-management/estimation"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t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55" o:spid="_x0000_s155" style="position:absolute;&#10;left:5563;&#10;top:7248;&#10;width:97;&#10;height:327;&#10;mso-wrap-style:square;" filled="f" stroked="f" strokeweight="1.0pt">
                  <v:textbox id="887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"https://www.atlassian.com/agile/project-management/estimation"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-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56" o:spid="_x0000_s156" style="position:absolute;&#10;left:5635;&#10;top:7248;&#10;width:3172;&#10;height:327;&#10;mso-wrap-style:square;" filled="f" stroked="f" strokeweight="1.0pt">
                  <v:textbox id="888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"https://www.atlassian.com/agile/project-management/estimation"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management/estimatio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57" o:spid="_x0000_s157" style="position:absolute;&#10;left:8021;&#10;top:7248;&#10;width:179;&#10;height:327;&#10;mso-wrap-style:square;" filled="f" stroked="f" strokeweight="1.0pt">
                  <v:textbox id="889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"https://www.atlassian.com/agile/project-management/estimation"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n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58" o:spid="_x0000_s158" style="position:absolute;&#10;left:8153;&#10;top:7248;&#10;width:81;&#10;height:327;&#10;mso-wrap-style:square;" filled="f" stroked="f" strokeweight="1.0pt">
                  <v:textbox id="890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fldChar w:fldCharType="begin"/>
                        </w:r>
                        <w:r>
                          <w:instrText>HYPERLINK "https://www.atlassian.com/agile/project-management/estimation"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t xml:space="preserve"> 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172B4D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shape type="#_x0000_t0" id="曲线 159" o:spid="_x0000_s159" coordsize="14605,479" path="m,l14605,l14605,479l,479l,e" style="position:absolute;&#10;left:1411;&#10;top:7494;&#10;width:14605;&#10;height:479;" fillcolor="#FFFFFF" stroked="f" strokeweight="1.0pt">
                  <v:stroke color="#000000"/>
                </v:shape>
                <v:rect type="#_x0000_t1" id="矩形 160" o:spid="_x0000_s160" style="position:absolute;&#10;left:1439;&#10;top:7728;&#10;width:6968;&#10;height:327;&#10;mso-wrap-style:square;" filled="f" stroked="f" strokeweight="1.0pt">
                  <v:textbox id="891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"https://www.atlassian.com/agile/tutorials/burndown-charts"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https://www.atlassian.com/agile/tutorials/burndow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61" o:spid="_x0000_s161" style="position:absolute;&#10;left:6682;&#10;top:7728;&#10;width:179;&#10;height:327;&#10;mso-wrap-style:square;" filled="f" stroked="f" strokeweight="1.0pt">
                  <v:textbox id="892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"https://www.atlassian.com/agile/tutorials/burndown-charts"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n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62" o:spid="_x0000_s162" style="position:absolute;&#10;left:6821;&#10;top:7728;&#10;width:97;&#10;height:327;&#10;mso-wrap-style:square;" filled="f" stroked="f" strokeweight="1.0pt">
                  <v:textbox id="893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"https://www.atlassian.com/agile/tutorials/burndown-charts"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-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63" o:spid="_x0000_s163" style="position:absolute;&#10;left:6895;&#10;top:7728;&#10;width:713;&#10;height:327;&#10;mso-wrap-style:square;" filled="f" stroked="f" strokeweight="1.0pt">
                  <v:textbox id="894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"https://www.atlassian.com/agile/tutorials/burndown-charts"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chart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64" o:spid="_x0000_s164" style="position:absolute;&#10;left:7433;&#10;top:7728;&#10;width:163;&#10;height:327;&#10;mso-wrap-style:square;" filled="f" stroked="f" strokeweight="1.0pt">
                  <v:textbox id="895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begin"/>
                        </w:r>
                        <w:r>
                          <w:instrText>HYPERLINK "https://www.atlassian.com/agile/tutorials/burndown-charts"</w:instrTex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t>s</w:t>
                        </w:r>
                        <w:r>
                          <w:rPr>
                            <w:rFonts w:ascii="Arial" w:eastAsia="Arial" w:cs="Arial" w:hAnsi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65" o:spid="_x0000_s165" style="position:absolute;&#10;left:7553;&#10;top:7674;&#10;width:103;&#10;height:416;&#10;mso-wrap-style:square;" filled="f" stroked="f" strokeweight="1.0pt">
                  <v:textbox id="896" inset="0mm,0mm,0mm,0mm" o:insetmode="custom" style="layout-flow:horizontal;&#10;v-text-anchor:top;">
                    <w:txbxContent>
                      <w:p>
                        <w:r>
                          <w:rPr>
                            <w:rFonts w:ascii="Arial" w:eastAsia="Arial" w:cs="Arial" w:hAnsi="Arial"/>
                            <w:color w:val="172B4D"/>
                            <w:sz w:val="28"/>
                          </w:rPr>
                          <w:fldChar w:fldCharType="begin"/>
                        </w:r>
                        <w:r>
                          <w:instrText>HYPERLINK "https://www.atlassian.com/agile/tutorials/burndown-charts"</w:instrText>
                        </w:r>
                        <w:r>
                          <w:rPr>
                            <w:rFonts w:ascii="Arial" w:eastAsia="Arial" w:cs="Arial" w:hAnsi="Arial"/>
                            <w:color w:val="172B4D"/>
                            <w:sz w:val="28"/>
                          </w:rPr>
                          <w:fldChar w:fldCharType="separate"/>
                        </w:r>
                        <w:r>
                          <w:rPr>
                            <w:rFonts w:ascii="Arial" w:eastAsia="Arial" w:cs="Arial" w:hAnsi="Arial"/>
                            <w:color w:val="172B4D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eastAsia="Arial" w:cs="Arial" w:hAnsi="Arial"/>
                            <w:color w:val="172B4D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w10:anchorLock/>
              </v:group>
            </w:pict>
          </mc:Fallback>
        </mc:AlternateContent>
      </w:r>
    </w:p>
    <w:p>
      <w:pPr>
        <w:spacing w:after="0"/>
      </w:pPr>
      <w:r>
        <w:t xml:space="preserve"> </w:t>
      </w:r>
    </w:p>
    <w:sectPr>
      <w:pgSz w:w="16838" w:h="11906" w:orient="landscape"/>
      <w:pgMar w:top="1445" w:right="1132" w:bottom="1548" w:left="144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color w:val="000000"/>
      <w:kern w:val="2"/>
      <w:sz w:val="22"/>
      <w:szCs w:val="24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5</Pages>
  <Words>422</Words>
  <Characters>2248</Characters>
  <Lines>206</Lines>
  <Paragraphs>128</Paragraphs>
  <CharactersWithSpaces>2675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dcterms:created xsi:type="dcterms:W3CDTF">2025-06-28T18:10:00Z</dcterms:created>
  <dcterms:modified xsi:type="dcterms:W3CDTF">2025-06-30T04:38:39Z</dcterms:modified>
</cp:coreProperties>
</file>